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17" w:rsidRDefault="00690917"/>
    <w:tbl>
      <w:tblPr>
        <w:tblW w:w="942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2954"/>
        <w:gridCol w:w="3402"/>
      </w:tblGrid>
      <w:tr w:rsidR="00B810A0" w:rsidTr="007D14A2"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0A0" w:rsidRDefault="00B810A0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>BIURO USŁUG  GEODEZYJNYCH</w:t>
            </w:r>
          </w:p>
          <w:p w:rsidR="00B810A0" w:rsidRDefault="00B810A0">
            <w:pPr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>mgr inż. Jerzy Klimczak</w:t>
            </w:r>
          </w:p>
          <w:p w:rsidR="00B810A0" w:rsidRDefault="00B810A0">
            <w:pPr>
              <w:spacing w:before="120" w:after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>30-349 Kraków,  ul. Lipińskiego 20/7</w:t>
            </w:r>
          </w:p>
          <w:p w:rsidR="00B810A0" w:rsidRDefault="00B810A0" w:rsidP="0047431C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pacing w:val="-20"/>
                <w:sz w:val="22"/>
              </w:rPr>
              <w:t xml:space="preserve">tel. 0-601-457-858      </w:t>
            </w:r>
          </w:p>
        </w:tc>
        <w:tc>
          <w:tcPr>
            <w:tcW w:w="2954" w:type="dxa"/>
            <w:tcBorders>
              <w:left w:val="single" w:sz="6" w:space="0" w:color="auto"/>
            </w:tcBorders>
          </w:tcPr>
          <w:p w:rsidR="00B810A0" w:rsidRDefault="00B810A0">
            <w:pPr>
              <w:jc w:val="center"/>
              <w:rPr>
                <w:b/>
                <w:sz w:val="48"/>
              </w:rPr>
            </w:pPr>
          </w:p>
        </w:tc>
        <w:tc>
          <w:tcPr>
            <w:tcW w:w="3402" w:type="dxa"/>
          </w:tcPr>
          <w:p w:rsidR="007D14A2" w:rsidRDefault="008372EC">
            <w:pPr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pow. krakowski</w:t>
            </w:r>
          </w:p>
          <w:p w:rsidR="00B810A0" w:rsidRDefault="00B810A0" w:rsidP="007D14A2">
            <w:pPr>
              <w:ind w:left="-70" w:right="-2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jedn. </w:t>
            </w:r>
            <w:proofErr w:type="spellStart"/>
            <w:r>
              <w:rPr>
                <w:bCs/>
                <w:sz w:val="24"/>
              </w:rPr>
              <w:t>ewid</w:t>
            </w:r>
            <w:proofErr w:type="spellEnd"/>
            <w:r>
              <w:rPr>
                <w:bCs/>
                <w:sz w:val="24"/>
              </w:rPr>
              <w:t>.</w:t>
            </w:r>
            <w:r w:rsidR="008B2E83">
              <w:rPr>
                <w:bCs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CF6CED">
              <w:rPr>
                <w:bCs/>
                <w:sz w:val="24"/>
              </w:rPr>
              <w:t>120617</w:t>
            </w:r>
            <w:r w:rsidR="008B2E83" w:rsidRPr="008B2E83">
              <w:rPr>
                <w:bCs/>
                <w:sz w:val="24"/>
              </w:rPr>
              <w:t>_2  Z</w:t>
            </w:r>
            <w:r w:rsidR="00CF6CED">
              <w:rPr>
                <w:bCs/>
                <w:sz w:val="24"/>
              </w:rPr>
              <w:t>ielonki</w:t>
            </w:r>
          </w:p>
          <w:p w:rsidR="00E86EFD" w:rsidRDefault="008372EC">
            <w:pPr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obręb: </w:t>
            </w:r>
            <w:r w:rsidR="008B2E83">
              <w:rPr>
                <w:bCs/>
                <w:sz w:val="24"/>
              </w:rPr>
              <w:t xml:space="preserve">0018 </w:t>
            </w:r>
            <w:r w:rsidR="00CF6CED">
              <w:rPr>
                <w:bCs/>
                <w:sz w:val="24"/>
              </w:rPr>
              <w:t>Zielonki</w:t>
            </w:r>
          </w:p>
          <w:p w:rsidR="000F525E" w:rsidRPr="00E86EFD" w:rsidRDefault="007D14A2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Identyfikator: </w:t>
            </w:r>
            <w:r w:rsidR="00682524" w:rsidRPr="00682524">
              <w:rPr>
                <w:b/>
                <w:bCs/>
                <w:sz w:val="24"/>
              </w:rPr>
              <w:t>6640.1</w:t>
            </w:r>
            <w:r w:rsidR="00CF6CED">
              <w:rPr>
                <w:b/>
                <w:bCs/>
                <w:sz w:val="24"/>
              </w:rPr>
              <w:t>585</w:t>
            </w:r>
            <w:r w:rsidR="00682524" w:rsidRPr="00682524">
              <w:rPr>
                <w:b/>
                <w:bCs/>
                <w:sz w:val="24"/>
              </w:rPr>
              <w:t>.2021</w:t>
            </w:r>
            <w:r w:rsidR="008346AA" w:rsidRPr="00E86EFD">
              <w:rPr>
                <w:b/>
                <w:bCs/>
                <w:sz w:val="24"/>
              </w:rPr>
              <w:t xml:space="preserve"> </w:t>
            </w:r>
          </w:p>
          <w:p w:rsidR="00B810A0" w:rsidRPr="000F525E" w:rsidRDefault="00B810A0" w:rsidP="00DC143C">
            <w:pPr>
              <w:pStyle w:val="Nagwek3"/>
              <w:spacing w:before="120"/>
            </w:pPr>
          </w:p>
        </w:tc>
      </w:tr>
    </w:tbl>
    <w:p w:rsidR="00B810A0" w:rsidRDefault="00B810A0">
      <w:pPr>
        <w:jc w:val="center"/>
        <w:rPr>
          <w:b/>
          <w:sz w:val="48"/>
        </w:rPr>
      </w:pPr>
    </w:p>
    <w:p w:rsidR="00B810A0" w:rsidRDefault="00B810A0">
      <w:pPr>
        <w:jc w:val="center"/>
        <w:rPr>
          <w:b/>
          <w:sz w:val="48"/>
        </w:rPr>
      </w:pPr>
    </w:p>
    <w:p w:rsidR="00B810A0" w:rsidRDefault="00B810A0">
      <w:pPr>
        <w:jc w:val="center"/>
        <w:rPr>
          <w:b/>
          <w:sz w:val="48"/>
        </w:rPr>
      </w:pPr>
    </w:p>
    <w:p w:rsidR="00B810A0" w:rsidRDefault="00B810A0">
      <w:pPr>
        <w:jc w:val="center"/>
        <w:rPr>
          <w:b/>
          <w:sz w:val="48"/>
        </w:rPr>
      </w:pPr>
    </w:p>
    <w:p w:rsidR="00B810A0" w:rsidRDefault="00B810A0" w:rsidP="00CA2FA1">
      <w:pPr>
        <w:rPr>
          <w:b/>
          <w:sz w:val="48"/>
        </w:rPr>
      </w:pPr>
    </w:p>
    <w:p w:rsidR="00B810A0" w:rsidRDefault="00B810A0">
      <w:pPr>
        <w:jc w:val="center"/>
        <w:rPr>
          <w:b/>
          <w:sz w:val="48"/>
        </w:rPr>
      </w:pPr>
    </w:p>
    <w:p w:rsidR="00B810A0" w:rsidRDefault="00B810A0">
      <w:pPr>
        <w:pStyle w:val="Nagwek2"/>
      </w:pPr>
      <w:r>
        <w:t xml:space="preserve">OPERAT  </w:t>
      </w:r>
      <w:r w:rsidR="00B06935">
        <w:t>TECHNICZNY</w:t>
      </w:r>
    </w:p>
    <w:p w:rsidR="00DB64BB" w:rsidRDefault="00E86EFD" w:rsidP="00DB64BB">
      <w:pPr>
        <w:pStyle w:val="Nagwek1"/>
      </w:pPr>
      <w:r>
        <w:t>MAPA DO CELÓW PROJEKTOWYCH</w:t>
      </w:r>
    </w:p>
    <w:p w:rsidR="0047431C" w:rsidRPr="00DB64BB" w:rsidRDefault="00FF34C8" w:rsidP="0047431C">
      <w:pPr>
        <w:pStyle w:val="Nagwek1"/>
        <w:rPr>
          <w:sz w:val="28"/>
        </w:rPr>
      </w:pPr>
      <w:r>
        <w:rPr>
          <w:bCs/>
          <w:sz w:val="32"/>
          <w:szCs w:val="32"/>
        </w:rPr>
        <w:t xml:space="preserve"> </w:t>
      </w:r>
      <w:r w:rsidR="00CF6CED">
        <w:rPr>
          <w:bCs/>
          <w:sz w:val="32"/>
          <w:szCs w:val="32"/>
        </w:rPr>
        <w:t>Zielonki</w:t>
      </w:r>
      <w:r w:rsidR="00180CFB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dz</w:t>
      </w:r>
      <w:r w:rsidR="00180CFB">
        <w:rPr>
          <w:bCs/>
          <w:sz w:val="32"/>
          <w:szCs w:val="32"/>
        </w:rPr>
        <w:t>iałka nr</w:t>
      </w:r>
      <w:r>
        <w:rPr>
          <w:bCs/>
          <w:sz w:val="32"/>
          <w:szCs w:val="32"/>
        </w:rPr>
        <w:t xml:space="preserve"> </w:t>
      </w:r>
      <w:r w:rsidR="00CF6CED">
        <w:rPr>
          <w:bCs/>
          <w:sz w:val="32"/>
          <w:szCs w:val="32"/>
        </w:rPr>
        <w:t>219/9</w:t>
      </w:r>
      <w:r w:rsidR="00180CFB">
        <w:rPr>
          <w:bCs/>
          <w:sz w:val="32"/>
          <w:szCs w:val="32"/>
        </w:rPr>
        <w:t>,</w:t>
      </w:r>
      <w:r w:rsidR="00180CFB" w:rsidRPr="00180CFB">
        <w:rPr>
          <w:bCs/>
          <w:sz w:val="32"/>
          <w:szCs w:val="32"/>
        </w:rPr>
        <w:t xml:space="preserve"> </w:t>
      </w:r>
      <w:r w:rsidR="00180CFB">
        <w:rPr>
          <w:bCs/>
          <w:sz w:val="32"/>
          <w:szCs w:val="32"/>
        </w:rPr>
        <w:t xml:space="preserve">ul. </w:t>
      </w:r>
      <w:r w:rsidR="00CF6CED">
        <w:rPr>
          <w:bCs/>
          <w:sz w:val="32"/>
          <w:szCs w:val="32"/>
        </w:rPr>
        <w:t>Skowronkowa</w:t>
      </w:r>
    </w:p>
    <w:p w:rsidR="00B810A0" w:rsidRDefault="00B810A0">
      <w:pPr>
        <w:spacing w:before="240" w:after="120"/>
        <w:jc w:val="center"/>
        <w:rPr>
          <w:sz w:val="28"/>
        </w:rPr>
      </w:pPr>
    </w:p>
    <w:p w:rsidR="00685192" w:rsidRDefault="00685192">
      <w:pPr>
        <w:spacing w:before="240" w:after="120"/>
        <w:jc w:val="center"/>
        <w:rPr>
          <w:sz w:val="28"/>
        </w:rPr>
      </w:pPr>
      <w:r>
        <w:rPr>
          <w:sz w:val="28"/>
        </w:rPr>
        <w:t xml:space="preserve">CZĘŚĆ  DLA  </w:t>
      </w:r>
      <w:r w:rsidR="008372EC">
        <w:rPr>
          <w:sz w:val="28"/>
        </w:rPr>
        <w:t>P</w:t>
      </w:r>
      <w:r w:rsidR="0033230E">
        <w:rPr>
          <w:sz w:val="28"/>
        </w:rPr>
        <w:t>ODGiK</w:t>
      </w: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 w:rsidP="0047431C">
      <w:pPr>
        <w:spacing w:before="240" w:after="120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685192" w:rsidRDefault="00685192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0F525E" w:rsidRDefault="000F525E">
      <w:pPr>
        <w:spacing w:before="240" w:after="120"/>
        <w:jc w:val="center"/>
      </w:pPr>
    </w:p>
    <w:p w:rsidR="000F525E" w:rsidRDefault="000F525E">
      <w:pPr>
        <w:spacing w:before="240" w:after="120"/>
        <w:jc w:val="center"/>
      </w:pPr>
    </w:p>
    <w:p w:rsidR="000F525E" w:rsidRDefault="000F525E">
      <w:pPr>
        <w:spacing w:before="240" w:after="120"/>
        <w:jc w:val="center"/>
      </w:pPr>
    </w:p>
    <w:p w:rsidR="000E4EC9" w:rsidRDefault="000E4EC9">
      <w:pPr>
        <w:spacing w:before="240" w:after="120"/>
        <w:jc w:val="center"/>
      </w:pPr>
    </w:p>
    <w:p w:rsidR="000E4EC9" w:rsidRDefault="000E4EC9">
      <w:pPr>
        <w:spacing w:before="240" w:after="120"/>
        <w:jc w:val="center"/>
      </w:pPr>
    </w:p>
    <w:p w:rsidR="000F525E" w:rsidRDefault="000F525E">
      <w:pPr>
        <w:spacing w:before="240" w:after="120"/>
        <w:jc w:val="center"/>
      </w:pPr>
    </w:p>
    <w:tbl>
      <w:tblPr>
        <w:tblStyle w:val="Tabela-Siatka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567"/>
        <w:gridCol w:w="10065"/>
      </w:tblGrid>
      <w:tr w:rsidR="00AE4A45" w:rsidRPr="008E4789" w:rsidTr="008E4789">
        <w:tc>
          <w:tcPr>
            <w:tcW w:w="10632" w:type="dxa"/>
            <w:gridSpan w:val="2"/>
          </w:tcPr>
          <w:p w:rsidR="00AE4A45" w:rsidRPr="008E4789" w:rsidRDefault="005A3684" w:rsidP="00AE4A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SPIS TREŚCI</w:t>
            </w:r>
          </w:p>
        </w:tc>
      </w:tr>
      <w:tr w:rsidR="00AE4A45" w:rsidRPr="008E4789" w:rsidTr="008E4789">
        <w:tc>
          <w:tcPr>
            <w:tcW w:w="567" w:type="dxa"/>
            <w:tcBorders>
              <w:right w:val="nil"/>
            </w:tcBorders>
          </w:tcPr>
          <w:p w:rsidR="00AE4A45" w:rsidRPr="008E4789" w:rsidRDefault="00A829F3" w:rsidP="008372E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E4A45" w:rsidRPr="008E4789">
              <w:rPr>
                <w:sz w:val="22"/>
                <w:szCs w:val="22"/>
              </w:rPr>
              <w:t>.</w:t>
            </w:r>
          </w:p>
        </w:tc>
        <w:tc>
          <w:tcPr>
            <w:tcW w:w="10065" w:type="dxa"/>
            <w:tcBorders>
              <w:left w:val="nil"/>
            </w:tcBorders>
          </w:tcPr>
          <w:p w:rsidR="00AE4A45" w:rsidRPr="008E4789" w:rsidRDefault="00AE4A45" w:rsidP="008372EC">
            <w:pPr>
              <w:jc w:val="both"/>
              <w:rPr>
                <w:sz w:val="22"/>
                <w:szCs w:val="22"/>
              </w:rPr>
            </w:pPr>
            <w:r w:rsidRPr="008E4789">
              <w:rPr>
                <w:sz w:val="22"/>
                <w:szCs w:val="22"/>
              </w:rPr>
              <w:t>Sprawozdanie techniczne……………………………………...…………………………………..............</w:t>
            </w:r>
            <w:r w:rsidR="008372EC">
              <w:rPr>
                <w:sz w:val="22"/>
                <w:szCs w:val="22"/>
              </w:rPr>
              <w:t>............</w:t>
            </w:r>
          </w:p>
        </w:tc>
      </w:tr>
      <w:tr w:rsidR="00FF34C8" w:rsidRPr="008E4789" w:rsidTr="008E4789">
        <w:tc>
          <w:tcPr>
            <w:tcW w:w="567" w:type="dxa"/>
            <w:tcBorders>
              <w:right w:val="nil"/>
            </w:tcBorders>
          </w:tcPr>
          <w:p w:rsidR="00FF34C8" w:rsidRPr="008E4789" w:rsidRDefault="00A829F3" w:rsidP="008372E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F34C8">
              <w:rPr>
                <w:sz w:val="22"/>
                <w:szCs w:val="22"/>
              </w:rPr>
              <w:t>.</w:t>
            </w:r>
          </w:p>
        </w:tc>
        <w:tc>
          <w:tcPr>
            <w:tcW w:w="10065" w:type="dxa"/>
            <w:tcBorders>
              <w:left w:val="nil"/>
            </w:tcBorders>
          </w:tcPr>
          <w:p w:rsidR="00FF34C8" w:rsidRPr="008E4789" w:rsidRDefault="00FF34C8" w:rsidP="00AC7569">
            <w:p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Mapa </w:t>
            </w:r>
            <w:r w:rsidR="00682524">
              <w:rPr>
                <w:sz w:val="22"/>
                <w:szCs w:val="22"/>
              </w:rPr>
              <w:t>porównania z terenem..</w:t>
            </w:r>
            <w:r>
              <w:rPr>
                <w:sz w:val="22"/>
                <w:szCs w:val="22"/>
              </w:rPr>
              <w:t>………………</w:t>
            </w:r>
            <w:r w:rsidR="0068252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……………………………………………………………………..</w:t>
            </w:r>
            <w:r w:rsidR="00AC7569">
              <w:rPr>
                <w:sz w:val="22"/>
                <w:szCs w:val="22"/>
              </w:rPr>
              <w:t>.</w:t>
            </w:r>
          </w:p>
        </w:tc>
      </w:tr>
      <w:tr w:rsidR="00AE4A45" w:rsidRPr="008E4789" w:rsidTr="008E4789">
        <w:trPr>
          <w:trHeight w:val="1603"/>
        </w:trPr>
        <w:tc>
          <w:tcPr>
            <w:tcW w:w="567" w:type="dxa"/>
            <w:tcBorders>
              <w:right w:val="nil"/>
            </w:tcBorders>
          </w:tcPr>
          <w:p w:rsidR="00AE4A45" w:rsidRPr="008E4789" w:rsidRDefault="00AE4A45" w:rsidP="00AE4A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65" w:type="dxa"/>
            <w:tcBorders>
              <w:left w:val="nil"/>
            </w:tcBorders>
          </w:tcPr>
          <w:p w:rsidR="00AE4A45" w:rsidRPr="008E4789" w:rsidRDefault="00AE4A45" w:rsidP="00AE4A45">
            <w:pPr>
              <w:jc w:val="center"/>
              <w:rPr>
                <w:sz w:val="22"/>
                <w:szCs w:val="22"/>
              </w:rPr>
            </w:pPr>
          </w:p>
        </w:tc>
      </w:tr>
      <w:tr w:rsidR="00AE4A45" w:rsidRPr="008E4789" w:rsidTr="00FB79AF">
        <w:trPr>
          <w:trHeight w:val="249"/>
        </w:trPr>
        <w:tc>
          <w:tcPr>
            <w:tcW w:w="10632" w:type="dxa"/>
            <w:gridSpan w:val="2"/>
          </w:tcPr>
          <w:p w:rsidR="00AE4A45" w:rsidRPr="008E4789" w:rsidRDefault="00AE4A45" w:rsidP="008C28D1">
            <w:pPr>
              <w:rPr>
                <w:sz w:val="22"/>
                <w:szCs w:val="22"/>
              </w:rPr>
            </w:pPr>
            <w:r w:rsidRPr="008E4789">
              <w:rPr>
                <w:sz w:val="22"/>
                <w:szCs w:val="22"/>
              </w:rPr>
              <w:t>w koszulce:</w:t>
            </w:r>
          </w:p>
        </w:tc>
      </w:tr>
      <w:tr w:rsidR="00F747FF" w:rsidRPr="008E4789" w:rsidTr="008E4789">
        <w:tc>
          <w:tcPr>
            <w:tcW w:w="567" w:type="dxa"/>
            <w:tcBorders>
              <w:right w:val="nil"/>
            </w:tcBorders>
          </w:tcPr>
          <w:p w:rsidR="00F747FF" w:rsidRPr="008E4789" w:rsidRDefault="00CF6CED" w:rsidP="00AE4A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747FF">
              <w:rPr>
                <w:sz w:val="22"/>
                <w:szCs w:val="22"/>
              </w:rPr>
              <w:t>.</w:t>
            </w:r>
          </w:p>
        </w:tc>
        <w:tc>
          <w:tcPr>
            <w:tcW w:w="10065" w:type="dxa"/>
            <w:tcBorders>
              <w:left w:val="nil"/>
            </w:tcBorders>
          </w:tcPr>
          <w:p w:rsidR="00F747FF" w:rsidRPr="008E4789" w:rsidRDefault="00F747FF" w:rsidP="00AC7569">
            <w:pPr>
              <w:jc w:val="both"/>
              <w:rPr>
                <w:sz w:val="22"/>
                <w:szCs w:val="22"/>
              </w:rPr>
            </w:pPr>
            <w:r w:rsidRPr="008E4789">
              <w:rPr>
                <w:sz w:val="22"/>
                <w:szCs w:val="22"/>
              </w:rPr>
              <w:t>Szkic</w:t>
            </w:r>
            <w:r>
              <w:rPr>
                <w:sz w:val="22"/>
                <w:szCs w:val="22"/>
              </w:rPr>
              <w:t>e</w:t>
            </w:r>
            <w:r w:rsidRPr="008E4789">
              <w:rPr>
                <w:sz w:val="22"/>
                <w:szCs w:val="22"/>
              </w:rPr>
              <w:t xml:space="preserve"> polow</w:t>
            </w:r>
            <w:r>
              <w:rPr>
                <w:sz w:val="22"/>
                <w:szCs w:val="22"/>
              </w:rPr>
              <w:t>e</w:t>
            </w:r>
            <w:r w:rsidR="00AC7569">
              <w:rPr>
                <w:sz w:val="22"/>
                <w:szCs w:val="22"/>
              </w:rPr>
              <w:t xml:space="preserve"> z wykazem </w:t>
            </w:r>
            <w:r w:rsidRPr="008E4789">
              <w:rPr>
                <w:sz w:val="22"/>
                <w:szCs w:val="22"/>
              </w:rPr>
              <w:t>współrzędnych</w:t>
            </w:r>
            <w:r w:rsidR="00AC7569">
              <w:rPr>
                <w:sz w:val="22"/>
                <w:szCs w:val="22"/>
              </w:rPr>
              <w:t>…………………………………………………….............................</w:t>
            </w:r>
          </w:p>
        </w:tc>
      </w:tr>
    </w:tbl>
    <w:p w:rsidR="00B810A0" w:rsidRDefault="00B810A0">
      <w:pPr>
        <w:spacing w:before="240" w:after="120"/>
        <w:jc w:val="center"/>
      </w:pPr>
    </w:p>
    <w:p w:rsidR="00685192" w:rsidRDefault="00685192">
      <w:pPr>
        <w:spacing w:before="240" w:after="120"/>
        <w:jc w:val="center"/>
      </w:pPr>
    </w:p>
    <w:p w:rsidR="00B810A0" w:rsidRDefault="00B810A0">
      <w:pPr>
        <w:spacing w:before="240" w:after="120"/>
        <w:jc w:val="center"/>
      </w:pPr>
    </w:p>
    <w:p w:rsidR="00B810A0" w:rsidRDefault="00B810A0">
      <w:pPr>
        <w:ind w:left="851"/>
      </w:pPr>
    </w:p>
    <w:sectPr w:rsidR="00B810A0" w:rsidSect="00690917">
      <w:pgSz w:w="11907" w:h="16840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CDD" w:rsidRDefault="005B6CDD" w:rsidP="0033230E">
      <w:r>
        <w:separator/>
      </w:r>
    </w:p>
  </w:endnote>
  <w:endnote w:type="continuationSeparator" w:id="0">
    <w:p w:rsidR="005B6CDD" w:rsidRDefault="005B6CDD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CDD" w:rsidRDefault="005B6CDD" w:rsidP="0033230E">
      <w:r>
        <w:separator/>
      </w:r>
    </w:p>
  </w:footnote>
  <w:footnote w:type="continuationSeparator" w:id="0">
    <w:p w:rsidR="005B6CDD" w:rsidRDefault="005B6CDD" w:rsidP="0033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8AA"/>
    <w:rsid w:val="00005050"/>
    <w:rsid w:val="000057AA"/>
    <w:rsid w:val="00010BDF"/>
    <w:rsid w:val="000312FC"/>
    <w:rsid w:val="000C7FE5"/>
    <w:rsid w:val="000E4EC9"/>
    <w:rsid w:val="000F4D0E"/>
    <w:rsid w:val="000F525E"/>
    <w:rsid w:val="0011466C"/>
    <w:rsid w:val="00180CFB"/>
    <w:rsid w:val="00230B9A"/>
    <w:rsid w:val="00276AE4"/>
    <w:rsid w:val="002C0DB9"/>
    <w:rsid w:val="00326270"/>
    <w:rsid w:val="0033230E"/>
    <w:rsid w:val="003A3BD4"/>
    <w:rsid w:val="003C3947"/>
    <w:rsid w:val="0042477D"/>
    <w:rsid w:val="00444536"/>
    <w:rsid w:val="004514FE"/>
    <w:rsid w:val="0047431C"/>
    <w:rsid w:val="0047760F"/>
    <w:rsid w:val="0048627D"/>
    <w:rsid w:val="004909A6"/>
    <w:rsid w:val="004B58AA"/>
    <w:rsid w:val="00586345"/>
    <w:rsid w:val="005A3684"/>
    <w:rsid w:val="005B206B"/>
    <w:rsid w:val="005B6CDD"/>
    <w:rsid w:val="006212B7"/>
    <w:rsid w:val="00627225"/>
    <w:rsid w:val="00634171"/>
    <w:rsid w:val="00682524"/>
    <w:rsid w:val="00685192"/>
    <w:rsid w:val="006879F5"/>
    <w:rsid w:val="00690917"/>
    <w:rsid w:val="00737045"/>
    <w:rsid w:val="007B773A"/>
    <w:rsid w:val="007D14A2"/>
    <w:rsid w:val="00824722"/>
    <w:rsid w:val="008346AA"/>
    <w:rsid w:val="008372EC"/>
    <w:rsid w:val="00885FD0"/>
    <w:rsid w:val="008A624D"/>
    <w:rsid w:val="008B01EC"/>
    <w:rsid w:val="008B2E83"/>
    <w:rsid w:val="008C28D1"/>
    <w:rsid w:val="008E4789"/>
    <w:rsid w:val="009E116E"/>
    <w:rsid w:val="00A15633"/>
    <w:rsid w:val="00A7123F"/>
    <w:rsid w:val="00A829F3"/>
    <w:rsid w:val="00A96488"/>
    <w:rsid w:val="00AC7569"/>
    <w:rsid w:val="00AE4A45"/>
    <w:rsid w:val="00B06935"/>
    <w:rsid w:val="00B25BDF"/>
    <w:rsid w:val="00B662C4"/>
    <w:rsid w:val="00B73F20"/>
    <w:rsid w:val="00B810A0"/>
    <w:rsid w:val="00BB7A4C"/>
    <w:rsid w:val="00BC6F26"/>
    <w:rsid w:val="00BD35CF"/>
    <w:rsid w:val="00C11797"/>
    <w:rsid w:val="00C4434B"/>
    <w:rsid w:val="00C4654A"/>
    <w:rsid w:val="00C90C66"/>
    <w:rsid w:val="00CA2FA1"/>
    <w:rsid w:val="00CA63FB"/>
    <w:rsid w:val="00CF6CED"/>
    <w:rsid w:val="00D05A23"/>
    <w:rsid w:val="00D414C7"/>
    <w:rsid w:val="00D571B3"/>
    <w:rsid w:val="00D747B8"/>
    <w:rsid w:val="00D84059"/>
    <w:rsid w:val="00DB64BB"/>
    <w:rsid w:val="00DC143C"/>
    <w:rsid w:val="00DE6E93"/>
    <w:rsid w:val="00E32877"/>
    <w:rsid w:val="00E52C7D"/>
    <w:rsid w:val="00E703DA"/>
    <w:rsid w:val="00E81C91"/>
    <w:rsid w:val="00E86EFD"/>
    <w:rsid w:val="00EB2052"/>
    <w:rsid w:val="00F125A6"/>
    <w:rsid w:val="00F3743B"/>
    <w:rsid w:val="00F747FF"/>
    <w:rsid w:val="00FB79AF"/>
    <w:rsid w:val="00FF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6F26"/>
  </w:style>
  <w:style w:type="paragraph" w:styleId="Nagwek1">
    <w:name w:val="heading 1"/>
    <w:basedOn w:val="Normalny"/>
    <w:next w:val="Normalny"/>
    <w:qFormat/>
    <w:rsid w:val="00BC6F26"/>
    <w:pPr>
      <w:keepNext/>
      <w:spacing w:before="240" w:after="120"/>
      <w:jc w:val="center"/>
      <w:outlineLvl w:val="0"/>
    </w:pPr>
    <w:rPr>
      <w:sz w:val="36"/>
    </w:rPr>
  </w:style>
  <w:style w:type="paragraph" w:styleId="Nagwek2">
    <w:name w:val="heading 2"/>
    <w:basedOn w:val="Normalny"/>
    <w:next w:val="Normalny"/>
    <w:qFormat/>
    <w:rsid w:val="00BC6F26"/>
    <w:pPr>
      <w:keepNext/>
      <w:jc w:val="center"/>
      <w:outlineLvl w:val="1"/>
    </w:pPr>
    <w:rPr>
      <w:bCs/>
      <w:sz w:val="48"/>
    </w:rPr>
  </w:style>
  <w:style w:type="paragraph" w:styleId="Nagwek3">
    <w:name w:val="heading 3"/>
    <w:basedOn w:val="Normalny"/>
    <w:next w:val="Normalny"/>
    <w:qFormat/>
    <w:rsid w:val="00BC6F26"/>
    <w:pPr>
      <w:keepNext/>
      <w:jc w:val="right"/>
      <w:outlineLvl w:val="2"/>
    </w:pPr>
    <w:rPr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230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230E"/>
  </w:style>
  <w:style w:type="character" w:styleId="Odwoanieprzypisukocowego">
    <w:name w:val="endnote reference"/>
    <w:basedOn w:val="Domylnaczcionkaakapitu"/>
    <w:uiPriority w:val="99"/>
    <w:semiHidden/>
    <w:unhideWhenUsed/>
    <w:rsid w:val="0033230E"/>
    <w:rPr>
      <w:vertAlign w:val="superscript"/>
    </w:rPr>
  </w:style>
  <w:style w:type="table" w:styleId="Tabela-Siatka">
    <w:name w:val="Table Grid"/>
    <w:basedOn w:val="Standardowy"/>
    <w:uiPriority w:val="59"/>
    <w:rsid w:val="00AE4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F6CE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6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ulpit\Moje%20dokumenty\opert%20sytwys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D5B42-5C3F-4268-813E-E2528B13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opert sytwys</Template>
  <TotalTime>427</TotalTime>
  <Pages>2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OPERAT  POMIAROWY</vt:lpstr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  POMIAROWY</dc:title>
  <dc:creator>xx</dc:creator>
  <cp:lastModifiedBy>Jurek</cp:lastModifiedBy>
  <cp:revision>21</cp:revision>
  <cp:lastPrinted>2021-03-10T11:09:00Z</cp:lastPrinted>
  <dcterms:created xsi:type="dcterms:W3CDTF">2014-08-12T07:11:00Z</dcterms:created>
  <dcterms:modified xsi:type="dcterms:W3CDTF">2021-03-10T11:17:00Z</dcterms:modified>
</cp:coreProperties>
</file>