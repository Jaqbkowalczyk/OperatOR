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E59" w:rsidRPr="00D732F2" w:rsidRDefault="00D33E59" w:rsidP="00D33E59">
      <w:pPr>
        <w:pStyle w:val="Nagwek"/>
        <w:jc w:val="right"/>
        <w:rPr>
          <w:sz w:val="22"/>
          <w:szCs w:val="22"/>
        </w:rPr>
      </w:pPr>
      <w:r w:rsidRPr="00D732F2">
        <w:rPr>
          <w:sz w:val="22"/>
          <w:szCs w:val="22"/>
        </w:rPr>
        <w:t xml:space="preserve">ID: </w:t>
      </w:r>
      <w:r w:rsidR="00122762">
        <w:rPr>
          <w:sz w:val="22"/>
          <w:szCs w:val="22"/>
        </w:rPr>
        <w:t>#id#</w:t>
      </w:r>
    </w:p>
    <w:p w:rsidR="002E4378" w:rsidRPr="00D732F2" w:rsidRDefault="002E4378" w:rsidP="00A030D7">
      <w:pPr>
        <w:jc w:val="right"/>
        <w:rPr>
          <w:rFonts w:ascii="Arial" w:hAnsi="Arial" w:cs="Arial"/>
          <w:i/>
          <w:sz w:val="22"/>
          <w:szCs w:val="22"/>
        </w:rPr>
      </w:pPr>
    </w:p>
    <w:p w:rsidR="00F606E5" w:rsidRPr="00D732F2" w:rsidRDefault="00F606E5" w:rsidP="00267CDD">
      <w:pPr>
        <w:jc w:val="center"/>
        <w:rPr>
          <w:sz w:val="22"/>
          <w:szCs w:val="22"/>
        </w:rPr>
      </w:pPr>
      <w:r w:rsidRPr="00D732F2">
        <w:rPr>
          <w:b/>
          <w:sz w:val="22"/>
          <w:szCs w:val="22"/>
        </w:rPr>
        <w:t>SPRAWOZDANIE  TECHNICZNE</w:t>
      </w:r>
    </w:p>
    <w:p w:rsidR="00F606E5" w:rsidRPr="00D732F2" w:rsidRDefault="00F606E5">
      <w:pPr>
        <w:jc w:val="center"/>
        <w:rPr>
          <w:sz w:val="22"/>
          <w:szCs w:val="22"/>
        </w:rPr>
      </w:pPr>
    </w:p>
    <w:p w:rsidR="00AD2B90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NAZWA OBIEKTU:</w:t>
      </w:r>
      <w:r w:rsidR="007D5815" w:rsidRPr="00D732F2">
        <w:rPr>
          <w:sz w:val="22"/>
          <w:szCs w:val="22"/>
        </w:rPr>
        <w:t xml:space="preserve">  </w:t>
      </w:r>
      <w:r w:rsidR="00967B21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#gmina#</w:t>
      </w:r>
      <w:r w:rsidR="00D33E59" w:rsidRPr="00D732F2">
        <w:rPr>
          <w:sz w:val="22"/>
          <w:szCs w:val="22"/>
        </w:rPr>
        <w:t xml:space="preserve">, </w:t>
      </w:r>
      <w:r w:rsidR="00122762">
        <w:rPr>
          <w:sz w:val="22"/>
          <w:szCs w:val="22"/>
        </w:rPr>
        <w:t>#ulica#, #</w:t>
      </w:r>
      <w:proofErr w:type="spellStart"/>
      <w:r w:rsidR="00122762">
        <w:rPr>
          <w:sz w:val="22"/>
          <w:szCs w:val="22"/>
        </w:rPr>
        <w:t>dzialka</w:t>
      </w:r>
      <w:proofErr w:type="spellEnd"/>
      <w:r w:rsidR="00122762">
        <w:rPr>
          <w:sz w:val="22"/>
          <w:szCs w:val="22"/>
        </w:rPr>
        <w:t>#</w:t>
      </w:r>
    </w:p>
    <w:p w:rsidR="00470C60" w:rsidRPr="00D732F2" w:rsidRDefault="00470C60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L. ks. rob.</w:t>
      </w:r>
      <w:r w:rsidR="00B3242C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lks</w:t>
      </w:r>
      <w:proofErr w:type="spellEnd"/>
      <w:r w:rsidR="00122762">
        <w:rPr>
          <w:sz w:val="22"/>
          <w:szCs w:val="22"/>
        </w:rPr>
        <w:t>#</w:t>
      </w:r>
      <w:r w:rsidR="00336228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              </w:t>
      </w:r>
      <w:r w:rsidR="00470C60" w:rsidRPr="00D732F2">
        <w:rPr>
          <w:sz w:val="22"/>
          <w:szCs w:val="22"/>
        </w:rPr>
        <w:t xml:space="preserve">     </w:t>
      </w:r>
      <w:r w:rsidRPr="00D732F2">
        <w:rPr>
          <w:sz w:val="22"/>
          <w:szCs w:val="22"/>
        </w:rPr>
        <w:t xml:space="preserve"> </w:t>
      </w:r>
      <w:r w:rsidR="00A326DD" w:rsidRPr="00D732F2">
        <w:rPr>
          <w:sz w:val="22"/>
          <w:szCs w:val="22"/>
        </w:rPr>
        <w:tab/>
        <w:t xml:space="preserve"> </w:t>
      </w:r>
      <w:r w:rsidR="00A326DD" w:rsidRPr="00D732F2">
        <w:rPr>
          <w:sz w:val="22"/>
          <w:szCs w:val="22"/>
        </w:rPr>
        <w:tab/>
      </w:r>
      <w:r w:rsidR="00490B9A" w:rsidRPr="00D732F2">
        <w:rPr>
          <w:sz w:val="22"/>
          <w:szCs w:val="22"/>
        </w:rPr>
        <w:tab/>
      </w:r>
      <w:r w:rsidR="00934261">
        <w:rPr>
          <w:sz w:val="22"/>
          <w:szCs w:val="22"/>
        </w:rPr>
        <w:t>Data</w:t>
      </w:r>
      <w:r w:rsidRPr="00D732F2">
        <w:rPr>
          <w:sz w:val="22"/>
          <w:szCs w:val="22"/>
        </w:rPr>
        <w:t xml:space="preserve"> wykonania:</w:t>
      </w:r>
      <w:r w:rsidR="00336228" w:rsidRPr="00D732F2">
        <w:rPr>
          <w:sz w:val="22"/>
          <w:szCs w:val="22"/>
        </w:rPr>
        <w:t xml:space="preserve">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datapom</w:t>
      </w:r>
      <w:proofErr w:type="spellEnd"/>
      <w:r w:rsidR="00122762">
        <w:rPr>
          <w:sz w:val="22"/>
          <w:szCs w:val="22"/>
        </w:rPr>
        <w:t>#</w:t>
      </w:r>
    </w:p>
    <w:p w:rsidR="001D3038" w:rsidRPr="00D732F2" w:rsidRDefault="001D3038">
      <w:pPr>
        <w:rPr>
          <w:sz w:val="22"/>
          <w:szCs w:val="22"/>
        </w:rPr>
      </w:pPr>
    </w:p>
    <w:p w:rsidR="00B3242C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RODZAJ ROBOTY</w:t>
      </w:r>
      <w:r w:rsidR="000D0876" w:rsidRPr="00D732F2">
        <w:rPr>
          <w:sz w:val="22"/>
          <w:szCs w:val="22"/>
        </w:rPr>
        <w:t xml:space="preserve">: </w:t>
      </w:r>
      <w:r w:rsidR="00122762">
        <w:rPr>
          <w:sz w:val="22"/>
          <w:szCs w:val="22"/>
        </w:rPr>
        <w:t>#robota#</w:t>
      </w:r>
    </w:p>
    <w:p w:rsidR="00B3242C" w:rsidRPr="00D732F2" w:rsidRDefault="00B3242C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WYKONAWCA: Biuro Usług Geodezyjnych mgr inż. Jerzy Klimczak</w:t>
      </w:r>
    </w:p>
    <w:p w:rsidR="00F606E5" w:rsidRPr="00D732F2" w:rsidRDefault="00F606E5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ZAKRES ROBÓT: </w:t>
      </w:r>
      <w:r w:rsidR="0086081B" w:rsidRPr="00D732F2">
        <w:rPr>
          <w:sz w:val="22"/>
          <w:szCs w:val="22"/>
        </w:rPr>
        <w:t>działk</w:t>
      </w:r>
      <w:r w:rsidR="002B521F" w:rsidRPr="00D732F2">
        <w:rPr>
          <w:sz w:val="22"/>
          <w:szCs w:val="22"/>
        </w:rPr>
        <w:t>a</w:t>
      </w:r>
      <w:r w:rsidR="00EC5F52" w:rsidRPr="00D732F2">
        <w:rPr>
          <w:sz w:val="22"/>
          <w:szCs w:val="22"/>
        </w:rPr>
        <w:t xml:space="preserve"> </w:t>
      </w:r>
      <w:r w:rsidR="0086081B" w:rsidRPr="00D732F2">
        <w:rPr>
          <w:sz w:val="22"/>
          <w:szCs w:val="22"/>
        </w:rPr>
        <w:t xml:space="preserve"> </w:t>
      </w:r>
      <w:r w:rsidR="00EC5F52" w:rsidRPr="00D732F2">
        <w:rPr>
          <w:sz w:val="22"/>
          <w:szCs w:val="22"/>
        </w:rPr>
        <w:t>j.w.</w:t>
      </w:r>
    </w:p>
    <w:p w:rsidR="007A2976" w:rsidRPr="00D732F2" w:rsidRDefault="007A2976">
      <w:pPr>
        <w:rPr>
          <w:sz w:val="22"/>
          <w:szCs w:val="22"/>
        </w:rPr>
      </w:pPr>
    </w:p>
    <w:p w:rsidR="00F606E5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WYWIAD W  TERENIE: </w:t>
      </w:r>
      <w:r w:rsidR="00122762">
        <w:rPr>
          <w:sz w:val="22"/>
          <w:szCs w:val="22"/>
        </w:rPr>
        <w:t>#teren#</w:t>
      </w:r>
    </w:p>
    <w:p w:rsidR="00F606E5" w:rsidRPr="00D732F2" w:rsidRDefault="00F606E5">
      <w:pPr>
        <w:rPr>
          <w:sz w:val="22"/>
          <w:szCs w:val="22"/>
        </w:rPr>
      </w:pPr>
    </w:p>
    <w:p w:rsidR="001D3038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DANE GEODEZYJN</w:t>
      </w:r>
      <w:r w:rsidR="007A2976" w:rsidRPr="00D732F2">
        <w:rPr>
          <w:sz w:val="22"/>
          <w:szCs w:val="22"/>
        </w:rPr>
        <w:t>E</w:t>
      </w:r>
      <w:r w:rsidR="000D0876" w:rsidRPr="00D732F2">
        <w:rPr>
          <w:sz w:val="22"/>
          <w:szCs w:val="22"/>
        </w:rPr>
        <w:t xml:space="preserve"> </w:t>
      </w:r>
      <w:r w:rsidR="007A2976" w:rsidRPr="00D732F2">
        <w:rPr>
          <w:sz w:val="22"/>
          <w:szCs w:val="22"/>
        </w:rPr>
        <w:t>:</w:t>
      </w:r>
      <w:r w:rsidR="00AD2B90" w:rsidRPr="00D732F2">
        <w:rPr>
          <w:sz w:val="22"/>
          <w:szCs w:val="22"/>
        </w:rPr>
        <w:t xml:space="preserve"> </w:t>
      </w:r>
      <w:r w:rsidR="001D3038" w:rsidRPr="00D732F2">
        <w:rPr>
          <w:sz w:val="22"/>
          <w:szCs w:val="22"/>
        </w:rPr>
        <w:t xml:space="preserve">mapa zasadnicza s. </w:t>
      </w:r>
      <w:r w:rsidR="00122762">
        <w:rPr>
          <w:sz w:val="22"/>
          <w:szCs w:val="22"/>
        </w:rPr>
        <w:t>#sekcja#</w:t>
      </w:r>
      <w:r w:rsidR="00490B9A" w:rsidRPr="00D732F2">
        <w:rPr>
          <w:sz w:val="22"/>
          <w:szCs w:val="22"/>
        </w:rPr>
        <w:t xml:space="preserve">, </w:t>
      </w:r>
      <w:r w:rsidR="00E7439D" w:rsidRPr="00D732F2">
        <w:rPr>
          <w:sz w:val="22"/>
          <w:szCs w:val="22"/>
        </w:rPr>
        <w:t>p</w:t>
      </w:r>
      <w:r w:rsidR="00A326DD" w:rsidRPr="00D732F2">
        <w:rPr>
          <w:sz w:val="22"/>
          <w:szCs w:val="22"/>
        </w:rPr>
        <w:t xml:space="preserve">unkt osnowy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>.</w:t>
      </w:r>
    </w:p>
    <w:p w:rsidR="00514AA5" w:rsidRPr="00D732F2" w:rsidRDefault="00514AA5">
      <w:pPr>
        <w:rPr>
          <w:sz w:val="22"/>
          <w:szCs w:val="22"/>
        </w:rPr>
      </w:pPr>
    </w:p>
    <w:p w:rsidR="00D732F2" w:rsidRPr="00D732F2" w:rsidRDefault="00F606E5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OPRACOWANIE GEODEZYJNE</w:t>
      </w:r>
      <w:r w:rsidR="007D17E4" w:rsidRPr="00D732F2">
        <w:rPr>
          <w:sz w:val="22"/>
          <w:szCs w:val="22"/>
        </w:rPr>
        <w:t xml:space="preserve">: </w:t>
      </w:r>
      <w:r w:rsidR="00490B9A" w:rsidRPr="00D732F2">
        <w:rPr>
          <w:sz w:val="22"/>
          <w:szCs w:val="22"/>
        </w:rPr>
        <w:t xml:space="preserve"> </w:t>
      </w:r>
    </w:p>
    <w:p w:rsidR="00CE4DCB" w:rsidRDefault="00D732F2" w:rsidP="0057000B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Pomiar szczegółów sytuacyjnych wykonano metodą G</w:t>
      </w:r>
      <w:r>
        <w:rPr>
          <w:sz w:val="22"/>
          <w:szCs w:val="22"/>
        </w:rPr>
        <w:t>PS RTK</w:t>
      </w:r>
      <w:r w:rsidRPr="00D732F2">
        <w:rPr>
          <w:sz w:val="22"/>
          <w:szCs w:val="22"/>
        </w:rPr>
        <w:t>.  Dokonano pomiaru kontrolnego sprzętu pomiarowego na punkcie osnowy szczegółowej pobranego</w:t>
      </w:r>
      <w:r>
        <w:rPr>
          <w:sz w:val="22"/>
          <w:szCs w:val="22"/>
        </w:rPr>
        <w:t xml:space="preserve"> z</w:t>
      </w:r>
      <w:r w:rsidRPr="00D732F2">
        <w:rPr>
          <w:sz w:val="22"/>
          <w:szCs w:val="22"/>
        </w:rPr>
        <w:t xml:space="preserve"> Ośrodka o numerze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pktosnowy</w:t>
      </w:r>
      <w:proofErr w:type="spellEnd"/>
      <w:r w:rsidR="00122762">
        <w:rPr>
          <w:sz w:val="22"/>
          <w:szCs w:val="22"/>
        </w:rPr>
        <w:t>#</w:t>
      </w:r>
      <w:r w:rsidRPr="00D732F2">
        <w:rPr>
          <w:sz w:val="22"/>
          <w:szCs w:val="22"/>
        </w:rPr>
        <w:t xml:space="preserve">. Odchyłki na pomierzonym punkcie mieszczą się w dopuszczalnych i wynoszą odpowiednio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odchx#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 xml:space="preserve"> i </w:t>
      </w:r>
      <w:r w:rsidR="00122762">
        <w:rPr>
          <w:sz w:val="22"/>
          <w:szCs w:val="22"/>
        </w:rPr>
        <w:t>#</w:t>
      </w:r>
      <w:proofErr w:type="spellStart"/>
      <w:r w:rsidR="00122762">
        <w:rPr>
          <w:sz w:val="22"/>
          <w:szCs w:val="22"/>
        </w:rPr>
        <w:t>odchy#</w:t>
      </w:r>
      <w:r w:rsidRPr="00D732F2">
        <w:rPr>
          <w:sz w:val="22"/>
          <w:szCs w:val="22"/>
        </w:rPr>
        <w:t>m</w:t>
      </w:r>
      <w:proofErr w:type="spellEnd"/>
      <w:r w:rsidRPr="00D732F2">
        <w:rPr>
          <w:sz w:val="22"/>
          <w:szCs w:val="22"/>
        </w:rPr>
        <w:t>. W wyniku wywiadu terenowego stwierdzono zmiany w stosunku do materiałów otrzymanych z PODGiK. Zmian</w:t>
      </w:r>
      <w:r w:rsidR="00122762">
        <w:rPr>
          <w:sz w:val="22"/>
          <w:szCs w:val="22"/>
        </w:rPr>
        <w:t>y</w:t>
      </w:r>
      <w:r w:rsidRPr="00D732F2">
        <w:rPr>
          <w:sz w:val="22"/>
          <w:szCs w:val="22"/>
        </w:rPr>
        <w:t xml:space="preserve"> naniesiono na mapę </w:t>
      </w:r>
      <w:r w:rsidR="00294214">
        <w:rPr>
          <w:sz w:val="22"/>
          <w:szCs w:val="22"/>
        </w:rPr>
        <w:t>porównania z terenem</w:t>
      </w:r>
      <w:r w:rsidRPr="00D732F2">
        <w:rPr>
          <w:sz w:val="22"/>
          <w:szCs w:val="22"/>
        </w:rPr>
        <w:t>. Dokonano pomiaru rzeźby terenu (pikiety wysokościowe, drzewa</w:t>
      </w:r>
      <w:r w:rsidR="00122762">
        <w:rPr>
          <w:sz w:val="22"/>
          <w:szCs w:val="22"/>
        </w:rPr>
        <w:t>, ogrodzenie</w:t>
      </w:r>
      <w:r w:rsidR="001B63AE">
        <w:rPr>
          <w:sz w:val="22"/>
          <w:szCs w:val="22"/>
        </w:rPr>
        <w:t>)</w:t>
      </w:r>
      <w:r w:rsidRPr="00D732F2">
        <w:rPr>
          <w:sz w:val="22"/>
          <w:szCs w:val="22"/>
        </w:rPr>
        <w:t xml:space="preserve">. </w:t>
      </w:r>
      <w:r w:rsidR="00051022">
        <w:rPr>
          <w:sz w:val="22"/>
          <w:szCs w:val="22"/>
        </w:rPr>
        <w:t>Współrzędne punktów przekazano PODGiK w postaci pliku .txt.</w:t>
      </w:r>
    </w:p>
    <w:p w:rsidR="00D732F2" w:rsidRPr="00D732F2" w:rsidRDefault="00122762" w:rsidP="0057000B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porownaniezorto</w:t>
      </w:r>
      <w:proofErr w:type="spellEnd"/>
      <w:r>
        <w:rPr>
          <w:sz w:val="22"/>
          <w:szCs w:val="22"/>
        </w:rPr>
        <w:t>#</w:t>
      </w:r>
      <w:r w:rsidR="00CE4DCB" w:rsidRPr="00F31541">
        <w:rPr>
          <w:sz w:val="22"/>
          <w:szCs w:val="22"/>
        </w:rPr>
        <w:t xml:space="preserve"> porównania wykonanej mapy z treścią ortofotomapy gdyż </w:t>
      </w:r>
      <w:proofErr w:type="spellStart"/>
      <w:r w:rsidR="00CE4DCB" w:rsidRPr="00F31541">
        <w:rPr>
          <w:sz w:val="22"/>
          <w:szCs w:val="22"/>
        </w:rPr>
        <w:t>ortofotomapa</w:t>
      </w:r>
      <w:proofErr w:type="spellEnd"/>
      <w:r w:rsidR="00CE4DCB" w:rsidRPr="00F31541">
        <w:rPr>
          <w:sz w:val="22"/>
          <w:szCs w:val="22"/>
        </w:rPr>
        <w:t xml:space="preserve"> nie została udostępniona przez P</w:t>
      </w:r>
      <w:r w:rsidR="00CE4DCB">
        <w:rPr>
          <w:sz w:val="22"/>
          <w:szCs w:val="22"/>
        </w:rPr>
        <w:t>OD</w:t>
      </w:r>
      <w:r w:rsidR="00CE4DCB" w:rsidRPr="00F31541">
        <w:rPr>
          <w:sz w:val="22"/>
          <w:szCs w:val="22"/>
        </w:rPr>
        <w:t>GiK.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 xml:space="preserve">Mapa powstała na podstawie pomiaru bezpośredniego sytuacyjno-wysokościowego uzupełnionego o dane numeryczne otrzymane z </w:t>
      </w:r>
      <w:r w:rsidR="00D33E59" w:rsidRPr="00D732F2">
        <w:rPr>
          <w:sz w:val="22"/>
          <w:szCs w:val="22"/>
        </w:rPr>
        <w:t>PODGiK</w:t>
      </w:r>
      <w:r w:rsidRPr="00D732F2">
        <w:rPr>
          <w:sz w:val="22"/>
          <w:szCs w:val="22"/>
        </w:rPr>
        <w:t>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badano obciążeń służebności gruntowych dla przedmiotowej działki.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Nie wyklucza się istnienia na mapie inn</w:t>
      </w:r>
      <w:bookmarkStart w:id="0" w:name="_GoBack"/>
      <w:bookmarkEnd w:id="0"/>
      <w:r w:rsidRPr="00D732F2">
        <w:rPr>
          <w:sz w:val="22"/>
          <w:szCs w:val="22"/>
        </w:rPr>
        <w:t>ych nie wykazanych na niniejszej mapie urządzeń podziemnych, które nie były zgłaszane do inwentaryzacji powykonawczej przez jednostkę geodezyjną na zlecenie inwestora.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mpzp</w:t>
      </w:r>
      <w:proofErr w:type="spellEnd"/>
      <w:r>
        <w:rPr>
          <w:sz w:val="22"/>
          <w:szCs w:val="22"/>
        </w:rPr>
        <w:t>#</w:t>
      </w:r>
      <w:r w:rsidR="00490B9A" w:rsidRPr="00D732F2">
        <w:rPr>
          <w:sz w:val="22"/>
          <w:szCs w:val="22"/>
        </w:rPr>
        <w:t xml:space="preserve"> </w:t>
      </w:r>
    </w:p>
    <w:p w:rsidR="00490B9A" w:rsidRPr="00D732F2" w:rsidRDefault="00432194" w:rsidP="00490B9A">
      <w:pPr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proofErr w:type="spellStart"/>
      <w:r>
        <w:rPr>
          <w:sz w:val="22"/>
          <w:szCs w:val="22"/>
        </w:rPr>
        <w:t>zudp</w:t>
      </w:r>
      <w:proofErr w:type="spellEnd"/>
      <w:r>
        <w:rPr>
          <w:sz w:val="22"/>
          <w:szCs w:val="22"/>
        </w:rPr>
        <w:t>#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Wykazane na niniejszej mapie granice działki przedmiotowej</w:t>
      </w:r>
      <w:r w:rsidR="00D33E59" w:rsidRPr="00D732F2">
        <w:rPr>
          <w:sz w:val="22"/>
          <w:szCs w:val="22"/>
        </w:rPr>
        <w:t xml:space="preserve">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Pr="00D732F2">
        <w:rPr>
          <w:sz w:val="22"/>
          <w:szCs w:val="22"/>
        </w:rPr>
        <w:t>zostały</w:t>
      </w:r>
      <w:proofErr w:type="spellEnd"/>
      <w:r w:rsidRPr="00D732F2">
        <w:rPr>
          <w:sz w:val="22"/>
          <w:szCs w:val="22"/>
        </w:rPr>
        <w:t xml:space="preserve"> wyznaczone w terenie oraz </w:t>
      </w:r>
      <w:r w:rsidR="00432194">
        <w:rPr>
          <w:sz w:val="22"/>
          <w:szCs w:val="22"/>
        </w:rPr>
        <w:t>#</w:t>
      </w:r>
      <w:proofErr w:type="spellStart"/>
      <w:r w:rsidR="00432194">
        <w:rPr>
          <w:sz w:val="22"/>
          <w:szCs w:val="22"/>
        </w:rPr>
        <w:t>dzialkiwyzwterenie#</w:t>
      </w:r>
      <w:r w:rsidR="00D33E59" w:rsidRPr="00D732F2">
        <w:rPr>
          <w:sz w:val="22"/>
          <w:szCs w:val="22"/>
        </w:rPr>
        <w:t>zostały</w:t>
      </w:r>
      <w:proofErr w:type="spellEnd"/>
      <w:r w:rsidR="00D33E59" w:rsidRPr="00D732F2">
        <w:rPr>
          <w:sz w:val="22"/>
          <w:szCs w:val="22"/>
        </w:rPr>
        <w:t xml:space="preserve"> </w:t>
      </w:r>
      <w:r w:rsidRPr="00D732F2">
        <w:rPr>
          <w:sz w:val="22"/>
          <w:szCs w:val="22"/>
        </w:rPr>
        <w:t>określone z wymaganą dokładnością pomiaru i mo</w:t>
      </w:r>
      <w:r w:rsidR="00D33E59" w:rsidRPr="00D732F2">
        <w:rPr>
          <w:sz w:val="22"/>
          <w:szCs w:val="22"/>
        </w:rPr>
        <w:t>gą</w:t>
      </w:r>
      <w:r w:rsidRPr="00D732F2">
        <w:rPr>
          <w:sz w:val="22"/>
          <w:szCs w:val="22"/>
        </w:rPr>
        <w:t xml:space="preserve"> służyć do projektowania budynków w odległości od granicy zgodnie z przepisami ustawy "Prawo budowlane".</w:t>
      </w:r>
    </w:p>
    <w:p w:rsidR="00490B9A" w:rsidRPr="00D732F2" w:rsidRDefault="00490B9A" w:rsidP="00490B9A">
      <w:pPr>
        <w:jc w:val="both"/>
        <w:rPr>
          <w:sz w:val="22"/>
          <w:szCs w:val="22"/>
        </w:rPr>
      </w:pPr>
      <w:r w:rsidRPr="00D732F2">
        <w:rPr>
          <w:sz w:val="22"/>
          <w:szCs w:val="22"/>
        </w:rPr>
        <w:t>Warunkiem rozpoczęcia prac budowlanych jest wytyczenie w terenie projektowanej budowli, a po jej zakończeniu wykonanie inwentaryzacji powykonawczej przez jednostkę wykonawstwa geodezyjnego na zlecenie inwestora.</w:t>
      </w:r>
    </w:p>
    <w:p w:rsidR="00A326DD" w:rsidRPr="00D732F2" w:rsidRDefault="00A326DD" w:rsidP="00490B9A">
      <w:pPr>
        <w:jc w:val="both"/>
        <w:rPr>
          <w:color w:val="000000" w:themeColor="text1"/>
          <w:sz w:val="22"/>
          <w:szCs w:val="22"/>
        </w:rPr>
      </w:pPr>
      <w:r w:rsidRPr="00D732F2">
        <w:rPr>
          <w:color w:val="000000" w:themeColor="text1"/>
          <w:sz w:val="22"/>
          <w:szCs w:val="22"/>
        </w:rPr>
        <w:t>W wyniku opracowania kameralnego sporządzono dokumentację geodezyjną</w:t>
      </w:r>
      <w:r w:rsidR="00BE6E04" w:rsidRPr="00D732F2">
        <w:rPr>
          <w:color w:val="000000" w:themeColor="text1"/>
          <w:sz w:val="22"/>
          <w:szCs w:val="22"/>
        </w:rPr>
        <w:t xml:space="preserve"> </w:t>
      </w:r>
      <w:r w:rsidRPr="00D732F2">
        <w:rPr>
          <w:color w:val="000000" w:themeColor="text1"/>
          <w:sz w:val="22"/>
          <w:szCs w:val="22"/>
        </w:rPr>
        <w:t>w skład, której wchodzą: szkic pol</w:t>
      </w:r>
      <w:r w:rsidR="00490B9A" w:rsidRPr="00D732F2">
        <w:rPr>
          <w:color w:val="000000" w:themeColor="text1"/>
          <w:sz w:val="22"/>
          <w:szCs w:val="22"/>
        </w:rPr>
        <w:t>owy z wykazem współrzędnych oraz</w:t>
      </w:r>
      <w:r w:rsidR="002C706D" w:rsidRPr="00D732F2">
        <w:rPr>
          <w:color w:val="000000" w:themeColor="text1"/>
          <w:sz w:val="22"/>
          <w:szCs w:val="22"/>
        </w:rPr>
        <w:t xml:space="preserve"> mapa do celów projektowych </w:t>
      </w:r>
      <w:r w:rsidR="004662D3" w:rsidRPr="00D732F2">
        <w:rPr>
          <w:color w:val="000000" w:themeColor="text1"/>
          <w:sz w:val="22"/>
          <w:szCs w:val="22"/>
        </w:rPr>
        <w:t>budynków</w:t>
      </w:r>
      <w:r w:rsidR="00490B9A" w:rsidRPr="00D732F2">
        <w:rPr>
          <w:color w:val="000000" w:themeColor="text1"/>
          <w:sz w:val="22"/>
          <w:szCs w:val="22"/>
        </w:rPr>
        <w:t xml:space="preserve">. </w:t>
      </w:r>
    </w:p>
    <w:p w:rsidR="00A77CBB" w:rsidRPr="00D732F2" w:rsidRDefault="00432194" w:rsidP="00490B9A">
      <w:pPr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#uwagi#</w:t>
      </w:r>
    </w:p>
    <w:p w:rsidR="00D33E59" w:rsidRPr="00D732F2" w:rsidRDefault="00D33E59" w:rsidP="0057000B">
      <w:pPr>
        <w:jc w:val="both"/>
        <w:rPr>
          <w:sz w:val="22"/>
          <w:szCs w:val="22"/>
        </w:rPr>
      </w:pPr>
    </w:p>
    <w:p w:rsidR="00F606E5" w:rsidRPr="00D732F2" w:rsidRDefault="00F606E5" w:rsidP="00E908D6">
      <w:pPr>
        <w:rPr>
          <w:sz w:val="22"/>
          <w:szCs w:val="22"/>
        </w:rPr>
      </w:pPr>
      <w:r w:rsidRPr="00D732F2">
        <w:rPr>
          <w:sz w:val="22"/>
          <w:szCs w:val="22"/>
        </w:rPr>
        <w:t xml:space="preserve">OBLICZENIA GEODEZYJNE : </w:t>
      </w:r>
      <w:r w:rsidR="00514AA5" w:rsidRPr="00D732F2">
        <w:rPr>
          <w:sz w:val="22"/>
          <w:szCs w:val="22"/>
        </w:rPr>
        <w:t>Winkalk, Mikromap</w:t>
      </w:r>
    </w:p>
    <w:p w:rsidR="009544EB" w:rsidRPr="00D732F2" w:rsidRDefault="00F606E5">
      <w:pPr>
        <w:rPr>
          <w:sz w:val="22"/>
          <w:szCs w:val="22"/>
        </w:rPr>
      </w:pPr>
      <w:r w:rsidRPr="00D732F2">
        <w:rPr>
          <w:sz w:val="22"/>
          <w:szCs w:val="22"/>
        </w:rPr>
        <w:t>INSTRUMENTY GEODEZYJNE:</w:t>
      </w:r>
      <w:r w:rsidR="00C231D1" w:rsidRPr="00D732F2">
        <w:rPr>
          <w:sz w:val="22"/>
          <w:szCs w:val="22"/>
        </w:rPr>
        <w:t xml:space="preserve"> </w:t>
      </w:r>
      <w:r w:rsidR="003B7C1B" w:rsidRPr="00D732F2">
        <w:rPr>
          <w:sz w:val="22"/>
          <w:szCs w:val="22"/>
        </w:rPr>
        <w:t>O</w:t>
      </w:r>
      <w:r w:rsidR="008E3056" w:rsidRPr="00D732F2">
        <w:rPr>
          <w:sz w:val="22"/>
          <w:szCs w:val="22"/>
        </w:rPr>
        <w:t>dbiornik GPS Topcon HiPer SR</w:t>
      </w:r>
      <w:r w:rsidR="00A030D7" w:rsidRPr="00D732F2">
        <w:rPr>
          <w:sz w:val="22"/>
          <w:szCs w:val="22"/>
        </w:rPr>
        <w:t xml:space="preserve">. </w:t>
      </w:r>
    </w:p>
    <w:p w:rsidR="00496DF7" w:rsidRPr="00D732F2" w:rsidRDefault="007B792B">
      <w:pPr>
        <w:rPr>
          <w:sz w:val="22"/>
          <w:szCs w:val="22"/>
        </w:rPr>
      </w:pPr>
      <w:r w:rsidRPr="00D732F2">
        <w:rPr>
          <w:sz w:val="22"/>
          <w:szCs w:val="22"/>
        </w:rPr>
        <w:t>UKŁAD ODNIESIENIA:</w:t>
      </w:r>
      <w:r w:rsidR="00675130" w:rsidRPr="00D732F2">
        <w:rPr>
          <w:sz w:val="22"/>
          <w:szCs w:val="22"/>
        </w:rPr>
        <w:t xml:space="preserve"> </w:t>
      </w:r>
      <w:r w:rsidR="00E72BED" w:rsidRPr="00D732F2">
        <w:rPr>
          <w:sz w:val="22"/>
          <w:szCs w:val="22"/>
        </w:rPr>
        <w:t>„</w:t>
      </w:r>
      <w:r w:rsidR="00C74702" w:rsidRPr="00D732F2">
        <w:rPr>
          <w:sz w:val="22"/>
          <w:szCs w:val="22"/>
        </w:rPr>
        <w:t>2000</w:t>
      </w:r>
      <w:r w:rsidR="00E72BED" w:rsidRPr="00D732F2">
        <w:rPr>
          <w:sz w:val="22"/>
          <w:szCs w:val="22"/>
        </w:rPr>
        <w:t>”</w:t>
      </w:r>
      <w:r w:rsidR="001471C0" w:rsidRPr="00D732F2">
        <w:rPr>
          <w:sz w:val="22"/>
          <w:szCs w:val="22"/>
        </w:rPr>
        <w:t xml:space="preserve">, </w:t>
      </w:r>
      <w:r w:rsidR="00432194">
        <w:rPr>
          <w:sz w:val="22"/>
          <w:szCs w:val="22"/>
        </w:rPr>
        <w:t>#uklwys#</w:t>
      </w:r>
    </w:p>
    <w:sectPr w:rsidR="00496DF7" w:rsidRPr="00D732F2" w:rsidSect="005342D5">
      <w:pgSz w:w="11907" w:h="16840" w:code="9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2567" w:rsidRDefault="007E2567" w:rsidP="00750F19">
      <w:r>
        <w:separator/>
      </w:r>
    </w:p>
  </w:endnote>
  <w:endnote w:type="continuationSeparator" w:id="0">
    <w:p w:rsidR="007E2567" w:rsidRDefault="007E2567" w:rsidP="00750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2567" w:rsidRDefault="007E2567" w:rsidP="00750F19">
      <w:r>
        <w:separator/>
      </w:r>
    </w:p>
  </w:footnote>
  <w:footnote w:type="continuationSeparator" w:id="0">
    <w:p w:rsidR="007E2567" w:rsidRDefault="007E2567" w:rsidP="00750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attachedTemplate r:id="rId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8FA"/>
    <w:rsid w:val="00003613"/>
    <w:rsid w:val="000042FE"/>
    <w:rsid w:val="000068FE"/>
    <w:rsid w:val="00007BD2"/>
    <w:rsid w:val="000245A5"/>
    <w:rsid w:val="00026D40"/>
    <w:rsid w:val="00030C89"/>
    <w:rsid w:val="00051022"/>
    <w:rsid w:val="0005654D"/>
    <w:rsid w:val="000579A6"/>
    <w:rsid w:val="00061ADC"/>
    <w:rsid w:val="00062DCB"/>
    <w:rsid w:val="00066ED8"/>
    <w:rsid w:val="00072341"/>
    <w:rsid w:val="00080BA6"/>
    <w:rsid w:val="00085B3E"/>
    <w:rsid w:val="000867F2"/>
    <w:rsid w:val="0008796F"/>
    <w:rsid w:val="00091D17"/>
    <w:rsid w:val="00094582"/>
    <w:rsid w:val="000969F3"/>
    <w:rsid w:val="000A1402"/>
    <w:rsid w:val="000C6494"/>
    <w:rsid w:val="000C6BBF"/>
    <w:rsid w:val="000D03EE"/>
    <w:rsid w:val="000D0876"/>
    <w:rsid w:val="000D6898"/>
    <w:rsid w:val="000D79F4"/>
    <w:rsid w:val="000E125B"/>
    <w:rsid w:val="000E1E9D"/>
    <w:rsid w:val="000E5FC9"/>
    <w:rsid w:val="001002D5"/>
    <w:rsid w:val="00103F81"/>
    <w:rsid w:val="00104A67"/>
    <w:rsid w:val="0010635A"/>
    <w:rsid w:val="0011196F"/>
    <w:rsid w:val="00111A1A"/>
    <w:rsid w:val="00116A3F"/>
    <w:rsid w:val="001177DA"/>
    <w:rsid w:val="00122762"/>
    <w:rsid w:val="00123F57"/>
    <w:rsid w:val="001252AD"/>
    <w:rsid w:val="00136E45"/>
    <w:rsid w:val="00137A73"/>
    <w:rsid w:val="00141D9F"/>
    <w:rsid w:val="001471C0"/>
    <w:rsid w:val="0015231F"/>
    <w:rsid w:val="0015408F"/>
    <w:rsid w:val="00154311"/>
    <w:rsid w:val="001648B1"/>
    <w:rsid w:val="00170096"/>
    <w:rsid w:val="00173CFE"/>
    <w:rsid w:val="00183805"/>
    <w:rsid w:val="00193057"/>
    <w:rsid w:val="00196A19"/>
    <w:rsid w:val="001A47E4"/>
    <w:rsid w:val="001A4C2F"/>
    <w:rsid w:val="001A5F0C"/>
    <w:rsid w:val="001B08B1"/>
    <w:rsid w:val="001B092D"/>
    <w:rsid w:val="001B2E6F"/>
    <w:rsid w:val="001B63AE"/>
    <w:rsid w:val="001C1C46"/>
    <w:rsid w:val="001C3C1F"/>
    <w:rsid w:val="001C699C"/>
    <w:rsid w:val="001D3038"/>
    <w:rsid w:val="001D60A8"/>
    <w:rsid w:val="001E3A3E"/>
    <w:rsid w:val="001E3F7F"/>
    <w:rsid w:val="002039EA"/>
    <w:rsid w:val="00205463"/>
    <w:rsid w:val="00211C0A"/>
    <w:rsid w:val="00217149"/>
    <w:rsid w:val="0022102E"/>
    <w:rsid w:val="00222456"/>
    <w:rsid w:val="0022750C"/>
    <w:rsid w:val="0022769F"/>
    <w:rsid w:val="002369EF"/>
    <w:rsid w:val="00242416"/>
    <w:rsid w:val="002519F1"/>
    <w:rsid w:val="00261F38"/>
    <w:rsid w:val="00267CDD"/>
    <w:rsid w:val="00267DFA"/>
    <w:rsid w:val="00281532"/>
    <w:rsid w:val="002825D8"/>
    <w:rsid w:val="00292488"/>
    <w:rsid w:val="0029297E"/>
    <w:rsid w:val="00294214"/>
    <w:rsid w:val="00296B51"/>
    <w:rsid w:val="00296FE5"/>
    <w:rsid w:val="002A25F7"/>
    <w:rsid w:val="002A61D1"/>
    <w:rsid w:val="002A6226"/>
    <w:rsid w:val="002B521F"/>
    <w:rsid w:val="002B6AA9"/>
    <w:rsid w:val="002B777A"/>
    <w:rsid w:val="002C706D"/>
    <w:rsid w:val="002C77A3"/>
    <w:rsid w:val="002E4378"/>
    <w:rsid w:val="002E51FE"/>
    <w:rsid w:val="002E5D4F"/>
    <w:rsid w:val="002F2103"/>
    <w:rsid w:val="00304089"/>
    <w:rsid w:val="00304AEE"/>
    <w:rsid w:val="003173FA"/>
    <w:rsid w:val="003300CB"/>
    <w:rsid w:val="00333AA4"/>
    <w:rsid w:val="00334DA1"/>
    <w:rsid w:val="00336228"/>
    <w:rsid w:val="0033689C"/>
    <w:rsid w:val="00337C7D"/>
    <w:rsid w:val="00345EFA"/>
    <w:rsid w:val="003576AD"/>
    <w:rsid w:val="0035792F"/>
    <w:rsid w:val="00360EF9"/>
    <w:rsid w:val="00361575"/>
    <w:rsid w:val="00365202"/>
    <w:rsid w:val="00370187"/>
    <w:rsid w:val="0037318F"/>
    <w:rsid w:val="003833DB"/>
    <w:rsid w:val="00385273"/>
    <w:rsid w:val="003854A0"/>
    <w:rsid w:val="003867FA"/>
    <w:rsid w:val="003A78F9"/>
    <w:rsid w:val="003B7C1B"/>
    <w:rsid w:val="003D4B2D"/>
    <w:rsid w:val="00400C26"/>
    <w:rsid w:val="0040351D"/>
    <w:rsid w:val="004055C2"/>
    <w:rsid w:val="0040768F"/>
    <w:rsid w:val="00414AB9"/>
    <w:rsid w:val="00415965"/>
    <w:rsid w:val="00430B37"/>
    <w:rsid w:val="00432194"/>
    <w:rsid w:val="004353B0"/>
    <w:rsid w:val="00440559"/>
    <w:rsid w:val="00442F15"/>
    <w:rsid w:val="00445218"/>
    <w:rsid w:val="00445858"/>
    <w:rsid w:val="0045432D"/>
    <w:rsid w:val="004642BB"/>
    <w:rsid w:val="004662D3"/>
    <w:rsid w:val="00470C60"/>
    <w:rsid w:val="00472B5B"/>
    <w:rsid w:val="00482951"/>
    <w:rsid w:val="00485454"/>
    <w:rsid w:val="00486180"/>
    <w:rsid w:val="0048634A"/>
    <w:rsid w:val="00490B9A"/>
    <w:rsid w:val="00490E80"/>
    <w:rsid w:val="00495EAC"/>
    <w:rsid w:val="004968CF"/>
    <w:rsid w:val="00496DF7"/>
    <w:rsid w:val="0049747B"/>
    <w:rsid w:val="004A1008"/>
    <w:rsid w:val="004A4B1B"/>
    <w:rsid w:val="004A6B49"/>
    <w:rsid w:val="004D123B"/>
    <w:rsid w:val="004D2DAE"/>
    <w:rsid w:val="004E0414"/>
    <w:rsid w:val="004E6567"/>
    <w:rsid w:val="004F6B73"/>
    <w:rsid w:val="0050377C"/>
    <w:rsid w:val="00507283"/>
    <w:rsid w:val="00507862"/>
    <w:rsid w:val="00514AA5"/>
    <w:rsid w:val="005220EF"/>
    <w:rsid w:val="0052238A"/>
    <w:rsid w:val="0052579E"/>
    <w:rsid w:val="0052799A"/>
    <w:rsid w:val="00527D01"/>
    <w:rsid w:val="00530BD5"/>
    <w:rsid w:val="005337D4"/>
    <w:rsid w:val="005342D5"/>
    <w:rsid w:val="00537306"/>
    <w:rsid w:val="00540177"/>
    <w:rsid w:val="00541C87"/>
    <w:rsid w:val="0054221E"/>
    <w:rsid w:val="005667FA"/>
    <w:rsid w:val="00567372"/>
    <w:rsid w:val="0057000B"/>
    <w:rsid w:val="005969A0"/>
    <w:rsid w:val="005A229B"/>
    <w:rsid w:val="005B41A5"/>
    <w:rsid w:val="005B53C0"/>
    <w:rsid w:val="005B6775"/>
    <w:rsid w:val="005C0B5D"/>
    <w:rsid w:val="005C7419"/>
    <w:rsid w:val="005E1E55"/>
    <w:rsid w:val="005E4D55"/>
    <w:rsid w:val="005E73DF"/>
    <w:rsid w:val="005F2C09"/>
    <w:rsid w:val="005F4718"/>
    <w:rsid w:val="0060018A"/>
    <w:rsid w:val="00600A37"/>
    <w:rsid w:val="00631CDA"/>
    <w:rsid w:val="00644871"/>
    <w:rsid w:val="0064655B"/>
    <w:rsid w:val="00647749"/>
    <w:rsid w:val="00653078"/>
    <w:rsid w:val="00655FDB"/>
    <w:rsid w:val="00666567"/>
    <w:rsid w:val="00675130"/>
    <w:rsid w:val="00680A6E"/>
    <w:rsid w:val="00684D11"/>
    <w:rsid w:val="00692EF8"/>
    <w:rsid w:val="006A2C35"/>
    <w:rsid w:val="006A6373"/>
    <w:rsid w:val="006B3517"/>
    <w:rsid w:val="006B5FD7"/>
    <w:rsid w:val="006C10B4"/>
    <w:rsid w:val="006C6F95"/>
    <w:rsid w:val="006D28F8"/>
    <w:rsid w:val="006E05F8"/>
    <w:rsid w:val="006E7DBA"/>
    <w:rsid w:val="006F6381"/>
    <w:rsid w:val="00704675"/>
    <w:rsid w:val="00723FE2"/>
    <w:rsid w:val="00724A9D"/>
    <w:rsid w:val="00725677"/>
    <w:rsid w:val="00726CEF"/>
    <w:rsid w:val="00731AD9"/>
    <w:rsid w:val="00735A26"/>
    <w:rsid w:val="00737248"/>
    <w:rsid w:val="00740E7D"/>
    <w:rsid w:val="00744FCD"/>
    <w:rsid w:val="00750F19"/>
    <w:rsid w:val="00761091"/>
    <w:rsid w:val="00767C6F"/>
    <w:rsid w:val="007716A1"/>
    <w:rsid w:val="00773970"/>
    <w:rsid w:val="007865D9"/>
    <w:rsid w:val="0079567A"/>
    <w:rsid w:val="007A2976"/>
    <w:rsid w:val="007A615F"/>
    <w:rsid w:val="007A66F4"/>
    <w:rsid w:val="007A6851"/>
    <w:rsid w:val="007B792B"/>
    <w:rsid w:val="007C1005"/>
    <w:rsid w:val="007C4AF2"/>
    <w:rsid w:val="007D1496"/>
    <w:rsid w:val="007D17E4"/>
    <w:rsid w:val="007D5815"/>
    <w:rsid w:val="007D6DD9"/>
    <w:rsid w:val="007E2567"/>
    <w:rsid w:val="007F0263"/>
    <w:rsid w:val="007F686C"/>
    <w:rsid w:val="00800256"/>
    <w:rsid w:val="00803A45"/>
    <w:rsid w:val="008200EC"/>
    <w:rsid w:val="00821874"/>
    <w:rsid w:val="00840DB8"/>
    <w:rsid w:val="00847B62"/>
    <w:rsid w:val="00850BCB"/>
    <w:rsid w:val="0085688F"/>
    <w:rsid w:val="0086081B"/>
    <w:rsid w:val="00865EAC"/>
    <w:rsid w:val="00874AB3"/>
    <w:rsid w:val="00892688"/>
    <w:rsid w:val="0089671E"/>
    <w:rsid w:val="008A00EA"/>
    <w:rsid w:val="008A42B1"/>
    <w:rsid w:val="008B164D"/>
    <w:rsid w:val="008B4C1A"/>
    <w:rsid w:val="008D1020"/>
    <w:rsid w:val="008D3D20"/>
    <w:rsid w:val="008D5C04"/>
    <w:rsid w:val="008D70D7"/>
    <w:rsid w:val="008E18A3"/>
    <w:rsid w:val="008E2F55"/>
    <w:rsid w:val="008E3056"/>
    <w:rsid w:val="008E731A"/>
    <w:rsid w:val="008E7347"/>
    <w:rsid w:val="008F0AAA"/>
    <w:rsid w:val="008F22C0"/>
    <w:rsid w:val="008F2374"/>
    <w:rsid w:val="008F4109"/>
    <w:rsid w:val="009008DE"/>
    <w:rsid w:val="00901F9E"/>
    <w:rsid w:val="00912EC8"/>
    <w:rsid w:val="00926DA6"/>
    <w:rsid w:val="009324BE"/>
    <w:rsid w:val="00934261"/>
    <w:rsid w:val="009370C1"/>
    <w:rsid w:val="0094738F"/>
    <w:rsid w:val="009544EB"/>
    <w:rsid w:val="009545D7"/>
    <w:rsid w:val="00967B21"/>
    <w:rsid w:val="00970817"/>
    <w:rsid w:val="00996334"/>
    <w:rsid w:val="009B0AEA"/>
    <w:rsid w:val="009C1C60"/>
    <w:rsid w:val="009C2485"/>
    <w:rsid w:val="009C4396"/>
    <w:rsid w:val="009C5373"/>
    <w:rsid w:val="009C71F0"/>
    <w:rsid w:val="009E1A40"/>
    <w:rsid w:val="009E7FF7"/>
    <w:rsid w:val="009F088F"/>
    <w:rsid w:val="009F42DC"/>
    <w:rsid w:val="009F7B80"/>
    <w:rsid w:val="00A030D7"/>
    <w:rsid w:val="00A04251"/>
    <w:rsid w:val="00A07473"/>
    <w:rsid w:val="00A167C6"/>
    <w:rsid w:val="00A1738A"/>
    <w:rsid w:val="00A22A14"/>
    <w:rsid w:val="00A23C6F"/>
    <w:rsid w:val="00A326DD"/>
    <w:rsid w:val="00A33766"/>
    <w:rsid w:val="00A356BC"/>
    <w:rsid w:val="00A4461A"/>
    <w:rsid w:val="00A51907"/>
    <w:rsid w:val="00A6407F"/>
    <w:rsid w:val="00A6588C"/>
    <w:rsid w:val="00A71B7E"/>
    <w:rsid w:val="00A77493"/>
    <w:rsid w:val="00A77CBB"/>
    <w:rsid w:val="00A86E2D"/>
    <w:rsid w:val="00A90BFD"/>
    <w:rsid w:val="00A975F0"/>
    <w:rsid w:val="00AA121C"/>
    <w:rsid w:val="00AA3AE3"/>
    <w:rsid w:val="00AA60A9"/>
    <w:rsid w:val="00AB0DEA"/>
    <w:rsid w:val="00AB297C"/>
    <w:rsid w:val="00AC06A1"/>
    <w:rsid w:val="00AD2B90"/>
    <w:rsid w:val="00AD580B"/>
    <w:rsid w:val="00AE0F59"/>
    <w:rsid w:val="00AE6517"/>
    <w:rsid w:val="00AE75D5"/>
    <w:rsid w:val="00AF46ED"/>
    <w:rsid w:val="00B036DF"/>
    <w:rsid w:val="00B12498"/>
    <w:rsid w:val="00B3242C"/>
    <w:rsid w:val="00B424BA"/>
    <w:rsid w:val="00B44AA7"/>
    <w:rsid w:val="00B643CA"/>
    <w:rsid w:val="00B83924"/>
    <w:rsid w:val="00B84591"/>
    <w:rsid w:val="00B86DBA"/>
    <w:rsid w:val="00B87ADC"/>
    <w:rsid w:val="00B9021D"/>
    <w:rsid w:val="00B9279C"/>
    <w:rsid w:val="00B96BD5"/>
    <w:rsid w:val="00B96E42"/>
    <w:rsid w:val="00B97894"/>
    <w:rsid w:val="00BA035F"/>
    <w:rsid w:val="00BC3060"/>
    <w:rsid w:val="00BC3D61"/>
    <w:rsid w:val="00BC64C2"/>
    <w:rsid w:val="00BC7DD6"/>
    <w:rsid w:val="00BE0FD5"/>
    <w:rsid w:val="00BE6E04"/>
    <w:rsid w:val="00BF0D20"/>
    <w:rsid w:val="00BF2F3E"/>
    <w:rsid w:val="00BF76BA"/>
    <w:rsid w:val="00C04455"/>
    <w:rsid w:val="00C231D1"/>
    <w:rsid w:val="00C323C4"/>
    <w:rsid w:val="00C3501B"/>
    <w:rsid w:val="00C40E09"/>
    <w:rsid w:val="00C46ECB"/>
    <w:rsid w:val="00C5067B"/>
    <w:rsid w:val="00C55722"/>
    <w:rsid w:val="00C62C95"/>
    <w:rsid w:val="00C6411C"/>
    <w:rsid w:val="00C65E0E"/>
    <w:rsid w:val="00C70AA1"/>
    <w:rsid w:val="00C70EB7"/>
    <w:rsid w:val="00C74702"/>
    <w:rsid w:val="00C82D38"/>
    <w:rsid w:val="00C96709"/>
    <w:rsid w:val="00CA4CBD"/>
    <w:rsid w:val="00CA6B7C"/>
    <w:rsid w:val="00CB7939"/>
    <w:rsid w:val="00CC7A96"/>
    <w:rsid w:val="00CD2544"/>
    <w:rsid w:val="00CD65E5"/>
    <w:rsid w:val="00CE03DD"/>
    <w:rsid w:val="00CE4DCB"/>
    <w:rsid w:val="00CE53DD"/>
    <w:rsid w:val="00CF16AE"/>
    <w:rsid w:val="00D04ED2"/>
    <w:rsid w:val="00D1012A"/>
    <w:rsid w:val="00D25637"/>
    <w:rsid w:val="00D26ED9"/>
    <w:rsid w:val="00D30267"/>
    <w:rsid w:val="00D319CA"/>
    <w:rsid w:val="00D33E59"/>
    <w:rsid w:val="00D40D0C"/>
    <w:rsid w:val="00D55870"/>
    <w:rsid w:val="00D60C6B"/>
    <w:rsid w:val="00D627A7"/>
    <w:rsid w:val="00D63347"/>
    <w:rsid w:val="00D63C16"/>
    <w:rsid w:val="00D64999"/>
    <w:rsid w:val="00D6757F"/>
    <w:rsid w:val="00D70EB4"/>
    <w:rsid w:val="00D72345"/>
    <w:rsid w:val="00D728BA"/>
    <w:rsid w:val="00D732F2"/>
    <w:rsid w:val="00D77465"/>
    <w:rsid w:val="00D92B02"/>
    <w:rsid w:val="00D93FEB"/>
    <w:rsid w:val="00D94FF8"/>
    <w:rsid w:val="00DA2693"/>
    <w:rsid w:val="00DA4F88"/>
    <w:rsid w:val="00DB58FA"/>
    <w:rsid w:val="00DC268D"/>
    <w:rsid w:val="00DC7E7A"/>
    <w:rsid w:val="00DD0740"/>
    <w:rsid w:val="00DD1454"/>
    <w:rsid w:val="00DE5E11"/>
    <w:rsid w:val="00DF75DF"/>
    <w:rsid w:val="00DF7D6C"/>
    <w:rsid w:val="00E01F1A"/>
    <w:rsid w:val="00E02DF1"/>
    <w:rsid w:val="00E03C40"/>
    <w:rsid w:val="00E32FD8"/>
    <w:rsid w:val="00E4374E"/>
    <w:rsid w:val="00E45E77"/>
    <w:rsid w:val="00E46C68"/>
    <w:rsid w:val="00E50150"/>
    <w:rsid w:val="00E61EA5"/>
    <w:rsid w:val="00E6247B"/>
    <w:rsid w:val="00E71A28"/>
    <w:rsid w:val="00E72BED"/>
    <w:rsid w:val="00E7439D"/>
    <w:rsid w:val="00E908D6"/>
    <w:rsid w:val="00E972B5"/>
    <w:rsid w:val="00EB16A9"/>
    <w:rsid w:val="00EB258A"/>
    <w:rsid w:val="00EB47BD"/>
    <w:rsid w:val="00EC3F47"/>
    <w:rsid w:val="00EC3F53"/>
    <w:rsid w:val="00EC4E06"/>
    <w:rsid w:val="00EC5F52"/>
    <w:rsid w:val="00ED26BE"/>
    <w:rsid w:val="00EE169C"/>
    <w:rsid w:val="00EE5542"/>
    <w:rsid w:val="00EE6A05"/>
    <w:rsid w:val="00EF4E95"/>
    <w:rsid w:val="00EF566F"/>
    <w:rsid w:val="00F04D80"/>
    <w:rsid w:val="00F20A8A"/>
    <w:rsid w:val="00F20B54"/>
    <w:rsid w:val="00F20EB6"/>
    <w:rsid w:val="00F22179"/>
    <w:rsid w:val="00F259AD"/>
    <w:rsid w:val="00F45186"/>
    <w:rsid w:val="00F506AA"/>
    <w:rsid w:val="00F53A1E"/>
    <w:rsid w:val="00F606E5"/>
    <w:rsid w:val="00F62789"/>
    <w:rsid w:val="00F666CC"/>
    <w:rsid w:val="00F856C1"/>
    <w:rsid w:val="00F85D71"/>
    <w:rsid w:val="00F8783D"/>
    <w:rsid w:val="00F92111"/>
    <w:rsid w:val="00F97CDF"/>
    <w:rsid w:val="00FA530B"/>
    <w:rsid w:val="00FA691D"/>
    <w:rsid w:val="00FB197B"/>
    <w:rsid w:val="00FC033D"/>
    <w:rsid w:val="00FC7EE7"/>
    <w:rsid w:val="00FD320E"/>
    <w:rsid w:val="00FE0D36"/>
    <w:rsid w:val="00FE774E"/>
    <w:rsid w:val="00FF4931"/>
    <w:rsid w:val="00FF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54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0F19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0F19"/>
  </w:style>
  <w:style w:type="character" w:styleId="Odwoanieprzypisukocowego">
    <w:name w:val="endnote reference"/>
    <w:basedOn w:val="Domylnaczcionkaakapitu"/>
    <w:uiPriority w:val="99"/>
    <w:semiHidden/>
    <w:unhideWhenUsed/>
    <w:rsid w:val="00750F1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15965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15965"/>
  </w:style>
  <w:style w:type="character" w:styleId="Odwoanieprzypisudolnego">
    <w:name w:val="footnote reference"/>
    <w:basedOn w:val="Domylnaczcionkaakapitu"/>
    <w:uiPriority w:val="99"/>
    <w:semiHidden/>
    <w:unhideWhenUsed/>
    <w:rsid w:val="00415965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D33E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33E59"/>
  </w:style>
  <w:style w:type="paragraph" w:styleId="Stopka">
    <w:name w:val="footer"/>
    <w:basedOn w:val="Normalny"/>
    <w:link w:val="StopkaZnak"/>
    <w:uiPriority w:val="99"/>
    <w:semiHidden/>
    <w:unhideWhenUsed/>
    <w:rsid w:val="00A77CB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77CBB"/>
  </w:style>
  <w:style w:type="paragraph" w:styleId="Tekstdymka">
    <w:name w:val="Balloon Text"/>
    <w:basedOn w:val="Normalny"/>
    <w:link w:val="TekstdymkaZnak"/>
    <w:uiPriority w:val="99"/>
    <w:semiHidden/>
    <w:unhideWhenUsed/>
    <w:rsid w:val="009370C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ulpit\Moje%20dokumenty\sprawozdanie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9C0F5-52AD-4CBF-BD9D-33BC80125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sprawozdanie</Template>
  <TotalTime>25</TotalTime>
  <Pages>1</Pages>
  <Words>332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  TECHNICZNE</vt:lpstr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  TECHNICZNE</dc:title>
  <dc:creator>xx</dc:creator>
  <cp:lastModifiedBy>Jurek</cp:lastModifiedBy>
  <cp:revision>6</cp:revision>
  <cp:lastPrinted>2021-03-08T12:04:00Z</cp:lastPrinted>
  <dcterms:created xsi:type="dcterms:W3CDTF">2021-03-10T09:55:00Z</dcterms:created>
  <dcterms:modified xsi:type="dcterms:W3CDTF">2021-03-11T12:27:00Z</dcterms:modified>
</cp:coreProperties>
</file>